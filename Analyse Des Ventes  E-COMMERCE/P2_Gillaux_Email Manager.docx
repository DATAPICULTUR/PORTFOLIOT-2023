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53" w:rsidRPr="00553476" w:rsidRDefault="00177053" w:rsidP="00177053">
      <w:pPr>
        <w:pStyle w:val="Date"/>
        <w:rPr>
          <w:color w:val="000000" w:themeColor="text1"/>
        </w:rPr>
      </w:pPr>
      <w:r w:rsidRPr="00553476">
        <w:rPr>
          <w:color w:val="000000" w:themeColor="text1"/>
        </w:rPr>
        <w:t>1</w:t>
      </w:r>
      <w:r w:rsidRPr="00553476">
        <w:rPr>
          <w:color w:val="000000" w:themeColor="text1"/>
          <w:vertAlign w:val="superscript"/>
        </w:rPr>
        <w:t>er</w:t>
      </w:r>
      <w:r w:rsidRPr="00553476">
        <w:rPr>
          <w:color w:val="000000" w:themeColor="text1"/>
        </w:rPr>
        <w:t xml:space="preserve"> Mai</w:t>
      </w:r>
    </w:p>
    <w:p w:rsidR="00177053" w:rsidRPr="00553476" w:rsidRDefault="00177053" w:rsidP="00177053">
      <w:pPr>
        <w:ind w:left="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fr-FR" w:bidi="ar-SA"/>
        </w:rPr>
      </w:pPr>
      <w:r w:rsidRPr="00553476">
        <w:rPr>
          <w:i/>
          <w:color w:val="000000" w:themeColor="text1"/>
          <w:u w:val="single"/>
        </w:rPr>
        <w:t xml:space="preserve">Objet : </w:t>
      </w:r>
      <w:r w:rsidRPr="0055347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fr-FR" w:bidi="ar-SA"/>
        </w:rPr>
        <w:t xml:space="preserve"> Préparation du rapport marketing mensuel</w:t>
      </w:r>
    </w:p>
    <w:p w:rsidR="00177053" w:rsidRDefault="00177053" w:rsidP="00177053">
      <w:pPr>
        <w:pStyle w:val="NormalWeb"/>
      </w:pPr>
      <w:r>
        <w:rPr>
          <w:rStyle w:val="lev"/>
          <w:rFonts w:eastAsiaTheme="majorEastAsia"/>
        </w:rPr>
        <w:t>De</w:t>
      </w:r>
      <w:r>
        <w:t xml:space="preserve"> : Moi</w:t>
      </w:r>
    </w:p>
    <w:p w:rsidR="00177053" w:rsidRPr="00926917" w:rsidRDefault="00177053" w:rsidP="00177053">
      <w:pPr>
        <w:pStyle w:val="NormalWeb"/>
      </w:pPr>
      <w:r>
        <w:rPr>
          <w:rStyle w:val="lev"/>
          <w:rFonts w:eastAsiaTheme="majorEastAsia"/>
        </w:rPr>
        <w:t>To : Cécile</w:t>
      </w:r>
    </w:p>
    <w:p w:rsidR="00177053" w:rsidRPr="00177053" w:rsidRDefault="00177053" w:rsidP="00177053">
      <w:pPr>
        <w:pStyle w:val="Titre1"/>
        <w:numPr>
          <w:ilvl w:val="0"/>
          <w:numId w:val="0"/>
        </w:numPr>
        <w:rPr>
          <w:u w:val="single"/>
        </w:rPr>
      </w:pPr>
      <w:r w:rsidRPr="00177053">
        <w:rPr>
          <w:u w:val="single"/>
        </w:rPr>
        <w:t>Incident Tracking </w:t>
      </w:r>
    </w:p>
    <w:p w:rsidR="00177053" w:rsidRDefault="00177053" w:rsidP="00177053">
      <w:r w:rsidRPr="00177053">
        <w:t xml:space="preserve">Tout d’abord merci de ta </w:t>
      </w:r>
      <w:r w:rsidR="00613FC8">
        <w:t>réactivité vis-à-vis des graphiques.</w:t>
      </w:r>
      <w:r w:rsidRPr="00177053">
        <w:t xml:space="preserve"> </w:t>
      </w:r>
    </w:p>
    <w:p w:rsidR="0030679A" w:rsidRDefault="0030679A" w:rsidP="0030679A">
      <w:r>
        <w:t>On note un incident vis-à-vis du graphique numéro 4. Il semblerait que les entrées clients soit nulle depuis minuit environ à 2h3O à midi.</w:t>
      </w:r>
    </w:p>
    <w:p w:rsidR="0030679A" w:rsidRDefault="0030679A" w:rsidP="0030679A">
      <w:pPr>
        <w:rPr>
          <w:rFonts w:eastAsia="Times New Roman" w:cs="Times New Roman"/>
          <w:lang w:eastAsia="fr-FR" w:bidi="ar-SA"/>
        </w:rPr>
      </w:pPr>
      <w:r>
        <w:t xml:space="preserve">Il </w:t>
      </w:r>
      <w:r w:rsidR="00177053" w:rsidRPr="00177053">
        <w:rPr>
          <w:rFonts w:eastAsia="Times New Roman" w:cs="Times New Roman"/>
          <w:lang w:eastAsia="fr-FR" w:bidi="ar-SA"/>
        </w:rPr>
        <w:t xml:space="preserve">s’agit </w:t>
      </w:r>
      <w:r w:rsidR="00177053">
        <w:rPr>
          <w:rFonts w:eastAsia="Times New Roman" w:cs="Times New Roman"/>
          <w:lang w:eastAsia="fr-FR" w:bidi="ar-SA"/>
        </w:rPr>
        <w:t xml:space="preserve">probablement </w:t>
      </w:r>
      <w:r w:rsidR="00613FC8">
        <w:rPr>
          <w:rFonts w:eastAsia="Times New Roman" w:cs="Times New Roman"/>
          <w:lang w:eastAsia="fr-FR" w:bidi="ar-SA"/>
        </w:rPr>
        <w:t xml:space="preserve">d’un incident </w:t>
      </w:r>
      <w:r w:rsidR="00177053" w:rsidRPr="00177053">
        <w:rPr>
          <w:rFonts w:eastAsia="Times New Roman" w:cs="Times New Roman"/>
          <w:lang w:eastAsia="fr-FR" w:bidi="ar-SA"/>
        </w:rPr>
        <w:t>tracking</w:t>
      </w:r>
      <w:r>
        <w:rPr>
          <w:rFonts w:eastAsia="Times New Roman" w:cs="Times New Roman"/>
          <w:lang w:eastAsia="fr-FR" w:bidi="ar-SA"/>
        </w:rPr>
        <w:t xml:space="preserve">. Par exemple suite à la mise en production, la compatibilité entre la base de données et le Dashboard a été cassée.  </w:t>
      </w:r>
    </w:p>
    <w:p w:rsidR="00863772" w:rsidRPr="00926917" w:rsidRDefault="0030679A" w:rsidP="0030679A">
      <w:pPr>
        <w:pStyle w:val="Titre2"/>
      </w:pPr>
      <w:r>
        <w:t xml:space="preserve">Je compte </w:t>
      </w:r>
      <w:r w:rsidR="00613FC8">
        <w:t>contacter</w:t>
      </w:r>
      <w:r w:rsidR="00613FC8" w:rsidRPr="00613FC8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 xml:space="preserve"> le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 w:bidi="ar-SA"/>
        </w:rPr>
        <w:t xml:space="preserve"> Service informatique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. Je reviens vers toi une fois l’incident résolue.</w:t>
      </w:r>
      <w:bookmarkStart w:id="0" w:name="_GoBack"/>
      <w:bookmarkEnd w:id="0"/>
    </w:p>
    <w:p w:rsidR="00863772" w:rsidRPr="00926917" w:rsidRDefault="000449DB" w:rsidP="00177053">
      <w:pPr>
        <w:pStyle w:val="Titr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274945" cy="1978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72" w:rsidRPr="00926917" w:rsidRDefault="00863772" w:rsidP="00177053"/>
    <w:sectPr w:rsidR="00863772" w:rsidRPr="00926917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909" w:rsidRDefault="00914909">
      <w:pPr>
        <w:spacing w:after="0" w:line="240" w:lineRule="auto"/>
      </w:pPr>
      <w:r>
        <w:separator/>
      </w:r>
    </w:p>
    <w:p w:rsidR="00914909" w:rsidRDefault="00914909"/>
  </w:endnote>
  <w:endnote w:type="continuationSeparator" w:id="0">
    <w:p w:rsidR="00914909" w:rsidRDefault="00914909">
      <w:pPr>
        <w:spacing w:after="0" w:line="240" w:lineRule="auto"/>
      </w:pPr>
      <w:r>
        <w:continuationSeparator/>
      </w:r>
    </w:p>
    <w:p w:rsidR="00914909" w:rsidRDefault="00914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909" w:rsidRDefault="00914909">
      <w:pPr>
        <w:spacing w:after="0" w:line="240" w:lineRule="auto"/>
      </w:pPr>
      <w:r>
        <w:separator/>
      </w:r>
    </w:p>
    <w:p w:rsidR="00914909" w:rsidRDefault="00914909"/>
  </w:footnote>
  <w:footnote w:type="continuationSeparator" w:id="0">
    <w:p w:rsidR="00914909" w:rsidRDefault="00914909">
      <w:pPr>
        <w:spacing w:after="0" w:line="240" w:lineRule="auto"/>
      </w:pPr>
      <w:r>
        <w:continuationSeparator/>
      </w:r>
    </w:p>
    <w:p w:rsidR="00914909" w:rsidRDefault="009149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E6F64D2"/>
    <w:multiLevelType w:val="hybridMultilevel"/>
    <w:tmpl w:val="871E0918"/>
    <w:lvl w:ilvl="0" w:tplc="653AF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53"/>
    <w:rsid w:val="000449DB"/>
    <w:rsid w:val="001058A9"/>
    <w:rsid w:val="00177053"/>
    <w:rsid w:val="002F4AEA"/>
    <w:rsid w:val="0030679A"/>
    <w:rsid w:val="00443D58"/>
    <w:rsid w:val="004F2DEE"/>
    <w:rsid w:val="00517B24"/>
    <w:rsid w:val="00613FC8"/>
    <w:rsid w:val="006E3484"/>
    <w:rsid w:val="00817519"/>
    <w:rsid w:val="00863772"/>
    <w:rsid w:val="00914909"/>
    <w:rsid w:val="00926917"/>
    <w:rsid w:val="00B44DF6"/>
    <w:rsid w:val="00F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2B40"/>
  <w15:chartTrackingRefBased/>
  <w15:docId w15:val="{2FF9E280-F0D1-2B45-8BA9-EADF71B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unhideWhenUsed/>
    <w:qFormat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rsid w:val="0017705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613FC8"/>
    <w:rPr>
      <w:color w:val="0000FF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61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wmancerecord/Library/Containers/com.microsoft.Word/Data/Library/Application%20Support/Microsoft/Office/16.0/DTS/fr-FR%7b5D3683DD-B835-6E4F-87D3-6678BFD3F3B7%7d/%7b3015394F-9158-254A-B649-AFB8C87AB15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{3015394F-9158-254A-B649-AFB8C87AB152}tf10002082.dotx</Template>
  <TotalTime>192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2021-05-05T23:17:00Z</dcterms:created>
  <dcterms:modified xsi:type="dcterms:W3CDTF">2021-05-08T16:51:00Z</dcterms:modified>
</cp:coreProperties>
</file>